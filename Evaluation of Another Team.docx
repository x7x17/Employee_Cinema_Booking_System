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7C07" w14:textId="77777777" w:rsidR="00822B1F" w:rsidRDefault="00000000">
      <w:r>
        <w:t>Evaluation of Another Team’s Solution: [Weighted 30%]</w:t>
      </w:r>
    </w:p>
    <w:p w14:paraId="7A9E06AF" w14:textId="77777777" w:rsidR="00822B1F" w:rsidRDefault="00822B1F"/>
    <w:p w14:paraId="1B73683B" w14:textId="77777777" w:rsidR="00822B1F" w:rsidRDefault="00000000">
      <w:r>
        <w:t xml:space="preserve"> As part of the module requirements, each team is required to submit an evaluation report of another team's solution. This report should be a maximum of four pages and will be assessed using a similar marking structure to the Team Report. However, for the evaluation, you will critically evaluate another team's solution. </w:t>
      </w:r>
    </w:p>
    <w:p w14:paraId="35724E44" w14:textId="77777777" w:rsidR="00822B1F" w:rsidRDefault="00822B1F"/>
    <w:p w14:paraId="7D314E55" w14:textId="77777777" w:rsidR="00822B1F" w:rsidRDefault="00000000">
      <w:r>
        <w:t xml:space="preserve">During the demo, you will have the opportunity to ask the team questions about their solution, which will inform your evaluation report. To create a comprehensive evaluation report, please consider the following guidelines: </w:t>
      </w:r>
    </w:p>
    <w:p w14:paraId="67970598" w14:textId="77777777" w:rsidR="00822B1F" w:rsidRDefault="00000000">
      <w:r>
        <w:t xml:space="preserve">1. Briefly discuss how well the solution met the criteria set out in the report outline. </w:t>
      </w:r>
    </w:p>
    <w:p w14:paraId="27BE75A8" w14:textId="77777777" w:rsidR="00822B1F" w:rsidRDefault="00000000">
      <w:r>
        <w:t xml:space="preserve">2. Evaluate whether the demo provided enough detail and clarity to facilitate your team taking over the development of the system. </w:t>
      </w:r>
    </w:p>
    <w:p w14:paraId="50B474EA" w14:textId="77777777" w:rsidR="00822B1F" w:rsidRDefault="00000000">
      <w:r>
        <w:t xml:space="preserve">3. Although code quality is not explicitly graded in this module, it is appropriate to comment on it in your evaluation report. Consider whether the code is designed in a way that would make handing it off to another team "easier." </w:t>
      </w:r>
    </w:p>
    <w:p w14:paraId="35F60867" w14:textId="77777777" w:rsidR="00822B1F" w:rsidRDefault="00000000">
      <w:r>
        <w:t xml:space="preserve">4. Use references to academic sources, such as textbooks and journal articles, as well as industry practices, such as documentation provided by relevant professional organisations or tech companies, to back up any constructive criticisms. </w:t>
      </w:r>
    </w:p>
    <w:p w14:paraId="3AAD37A0" w14:textId="77777777" w:rsidR="00822B1F" w:rsidRDefault="00822B1F"/>
    <w:p w14:paraId="223BD7A8" w14:textId="77777777" w:rsidR="00822B1F" w:rsidRDefault="00000000">
      <w:r>
        <w:t>Remember, the evaluation report is a crucial aspect of the module and should be taken seriously. It's an opportunity to provide valuable feedback to your peers and to contribute to the success of the project.</w:t>
      </w:r>
    </w:p>
    <w:sectPr w:rsidR="00822B1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EB11D" w14:textId="77777777" w:rsidR="00310814" w:rsidRDefault="00310814">
      <w:pPr>
        <w:spacing w:after="0" w:line="240" w:lineRule="auto"/>
      </w:pPr>
      <w:r>
        <w:separator/>
      </w:r>
    </w:p>
  </w:endnote>
  <w:endnote w:type="continuationSeparator" w:id="0">
    <w:p w14:paraId="00E2DE77" w14:textId="77777777" w:rsidR="00310814" w:rsidRDefault="0031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80B7" w14:textId="77777777" w:rsidR="00310814" w:rsidRDefault="00310814">
      <w:pPr>
        <w:spacing w:after="0" w:line="240" w:lineRule="auto"/>
      </w:pPr>
      <w:r>
        <w:rPr>
          <w:color w:val="000000"/>
        </w:rPr>
        <w:separator/>
      </w:r>
    </w:p>
  </w:footnote>
  <w:footnote w:type="continuationSeparator" w:id="0">
    <w:p w14:paraId="64E252F9" w14:textId="77777777" w:rsidR="00310814" w:rsidRDefault="003108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22B1F"/>
    <w:rsid w:val="00310814"/>
    <w:rsid w:val="00822B1F"/>
    <w:rsid w:val="00917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60A7"/>
  <w15:docId w15:val="{50E311F5-A39F-4478-A559-A88F7526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smith</dc:creator>
  <dc:description/>
  <cp:lastModifiedBy>sam smith</cp:lastModifiedBy>
  <cp:revision>2</cp:revision>
  <dcterms:created xsi:type="dcterms:W3CDTF">2023-04-19T11:09:00Z</dcterms:created>
  <dcterms:modified xsi:type="dcterms:W3CDTF">2023-04-19T11:09:00Z</dcterms:modified>
</cp:coreProperties>
</file>